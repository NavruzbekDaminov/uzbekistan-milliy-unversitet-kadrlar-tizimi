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28"/>
        <w:gridCol w:w="492"/>
        <w:gridCol w:w="6470"/>
      </w:tblGrid>
      <w:tr w:rsidR="001B2ABD" w14:paraId="4BAB7E7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B57E239" w14:textId="47599EAC" w:rsidR="001B2ABD" w:rsidRDefault="003D3851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 w:rsidRPr="003D3851">
              <w:rPr>
                <w:noProof/>
                <w:lang w:eastAsia="en-US"/>
              </w:rPr>
              <w:drawing>
                <wp:inline distT="0" distB="0" distL="0" distR="0" wp14:anchorId="0ED13D0F" wp14:editId="725CAE72">
                  <wp:extent cx="2152650" cy="1971675"/>
                  <wp:effectExtent l="0" t="0" r="0" b="9525"/>
                  <wp:docPr id="1" name="Рисунок 1" descr="C:\Users\User\OneDrive\Desktop\Jamolidd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OneDrive\Desktop\Jamolidd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14:paraId="058E883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0C61D9" w14:textId="2CB5E4D7" w:rsidR="001B2ABD" w:rsidRPr="00310415" w:rsidRDefault="003D3851" w:rsidP="001B2ABD">
            <w:pPr>
              <w:pStyle w:val="a3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Omonov Jamoliddin Zafar</w:t>
            </w:r>
            <w:r w:rsidR="00310415" w:rsidRPr="00310415">
              <w:rPr>
                <w:b/>
                <w:bCs/>
                <w:sz w:val="52"/>
                <w:szCs w:val="52"/>
              </w:rPr>
              <w:t xml:space="preserve"> O’g’li</w:t>
            </w:r>
          </w:p>
          <w:p w14:paraId="1E12A0B2" w14:textId="72B20DB0" w:rsidR="001B2ABD" w:rsidRPr="00DA2D44" w:rsidRDefault="00310415" w:rsidP="001B2ABD">
            <w:pPr>
              <w:pStyle w:val="af"/>
            </w:pPr>
            <w:r w:rsidRPr="00516FCA">
              <w:rPr>
                <w:spacing w:val="2137"/>
                <w:w w:val="26"/>
              </w:rPr>
              <w:t>.</w:t>
            </w:r>
          </w:p>
        </w:tc>
      </w:tr>
      <w:tr w:rsidR="001B2ABD" w14:paraId="13247E93" w14:textId="77777777" w:rsidTr="003E1423">
        <w:tc>
          <w:tcPr>
            <w:tcW w:w="3828" w:type="dxa"/>
            <w:gridSpan w:val="2"/>
          </w:tcPr>
          <w:sdt>
            <w:sdtPr>
              <w:id w:val="-1711873194"/>
              <w:placeholder>
                <w:docPart w:val="F37E456FE6424D06A363221004C8DC7F"/>
              </w:placeholder>
              <w:temporary/>
              <w:showingPlcHdr/>
              <w15:appearance w15:val="hidden"/>
            </w:sdtPr>
            <w:sdtEndPr/>
            <w:sdtContent>
              <w:p w14:paraId="0D207999" w14:textId="77777777" w:rsidR="001B2ABD" w:rsidRDefault="00036450" w:rsidP="00036450">
                <w:pPr>
                  <w:pStyle w:val="3"/>
                </w:pPr>
                <w:r w:rsidRPr="00D5459D">
                  <w:t>Profile</w:t>
                </w:r>
              </w:p>
            </w:sdtContent>
          </w:sdt>
          <w:p w14:paraId="7AF12F18" w14:textId="253C7BEC" w:rsidR="00361FD1" w:rsidRDefault="003D3851" w:rsidP="00C043C4">
            <w:r>
              <w:t>My name is Jamoliddin</w:t>
            </w:r>
            <w:r w:rsidR="00A266B5">
              <w:t>.</w:t>
            </w:r>
            <w:r w:rsidR="00C043C4">
              <w:t xml:space="preserve"> </w:t>
            </w:r>
            <w:r>
              <w:t>I was born in 1998</w:t>
            </w:r>
            <w:r w:rsidR="00A266B5">
              <w:t xml:space="preserve">. </w:t>
            </w:r>
            <w:r w:rsidR="003E1423">
              <w:t>I am from Jizzakh</w:t>
            </w:r>
            <w:r w:rsidR="00F13C2A">
              <w:t xml:space="preserve"> in Uzbekistan</w:t>
            </w:r>
            <w:r w:rsidR="00361FD1">
              <w:t>.</w:t>
            </w:r>
            <w:r w:rsidR="00DA2D44">
              <w:t xml:space="preserve"> </w:t>
            </w:r>
          </w:p>
          <w:p w14:paraId="0FD2D614" w14:textId="5344D723" w:rsidR="00DA2D44" w:rsidRDefault="00DA2D44" w:rsidP="00C043C4">
            <w:pPr>
              <w:rPr>
                <w:i/>
                <w:iCs/>
              </w:rPr>
            </w:pPr>
            <w:r w:rsidRPr="00DA2D44">
              <w:rPr>
                <w:i/>
                <w:iCs/>
              </w:rPr>
              <w:t>My own features:</w:t>
            </w:r>
          </w:p>
          <w:p w14:paraId="0C3EAB04" w14:textId="4A71FD97" w:rsidR="00DA2D44" w:rsidRDefault="00FA00D2" w:rsidP="00DA2D44">
            <w:pPr>
              <w:pStyle w:val="af1"/>
              <w:numPr>
                <w:ilvl w:val="0"/>
                <w:numId w:val="2"/>
              </w:numPr>
            </w:pPr>
            <w:r>
              <w:t>aspirational</w:t>
            </w:r>
          </w:p>
          <w:p w14:paraId="7CD6BC39" w14:textId="393DE33E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hardworking</w:t>
            </w:r>
          </w:p>
          <w:p w14:paraId="16439931" w14:textId="20735878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brave.</w:t>
            </w:r>
          </w:p>
          <w:p w14:paraId="0415C126" w14:textId="77777777" w:rsidR="00DA2D44" w:rsidRPr="00DA2D44" w:rsidRDefault="00DA2D44" w:rsidP="00DA2D44"/>
          <w:p w14:paraId="4C93E5F8" w14:textId="462040CC" w:rsidR="00036450" w:rsidRDefault="003D3851" w:rsidP="00C043C4">
            <w:r>
              <w:t>I have learned cisco and java</w:t>
            </w:r>
            <w:r w:rsidR="00FA00D2">
              <w:t xml:space="preserve"> </w:t>
            </w:r>
            <w:r w:rsidR="00C043C4">
              <w:t xml:space="preserve">since more one year. </w:t>
            </w:r>
          </w:p>
          <w:p w14:paraId="60EA4664" w14:textId="77777777" w:rsidR="00036450" w:rsidRDefault="00036450" w:rsidP="00036450"/>
          <w:sdt>
            <w:sdtPr>
              <w:id w:val="-1954003311"/>
              <w:placeholder>
                <w:docPart w:val="17527E6499034B56A7D847652FA943F6"/>
              </w:placeholder>
              <w:temporary/>
              <w:showingPlcHdr/>
              <w15:appearance w15:val="hidden"/>
            </w:sdtPr>
            <w:sdtEndPr/>
            <w:sdtContent>
              <w:p w14:paraId="169B485E" w14:textId="77777777" w:rsidR="00036450" w:rsidRPr="00CB0055" w:rsidRDefault="00CB0055" w:rsidP="00CB0055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0DB26CB166C43B39FA24311EF672C6A"/>
              </w:placeholder>
              <w:temporary/>
              <w:showingPlcHdr/>
              <w15:appearance w15:val="hidden"/>
            </w:sdtPr>
            <w:sdtEndPr/>
            <w:sdtContent>
              <w:p w14:paraId="5E33F00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98CFB84" w14:textId="29FBE7FA" w:rsidR="004D3011" w:rsidRDefault="003D3851" w:rsidP="004D3011">
            <w:r>
              <w:t>+998 99 063 99 98</w:t>
            </w:r>
          </w:p>
          <w:p w14:paraId="3B338AB9" w14:textId="3FF91E20" w:rsidR="00FA00D2" w:rsidRDefault="003D3851" w:rsidP="004D3011">
            <w:r>
              <w:t>+998 93 375 75 98</w:t>
            </w:r>
          </w:p>
          <w:p w14:paraId="5ED6913F" w14:textId="4420CF0E" w:rsidR="00CA0BAE" w:rsidRPr="00CA0BAE" w:rsidRDefault="003D3851" w:rsidP="004D3011">
            <w:pPr>
              <w:rPr>
                <w:rStyle w:val="a8"/>
                <w:color w:val="auto"/>
                <w:u w:val="none"/>
              </w:rPr>
            </w:pPr>
            <w:r>
              <w:t xml:space="preserve"> </w:t>
            </w:r>
            <w:r w:rsidRPr="003D3851">
              <w:rPr>
                <w:highlight w:val="yellow"/>
              </w:rPr>
              <w:t>Gmail:</w:t>
            </w:r>
            <w:r>
              <w:t xml:space="preserve"> omonovjamoliddin7598@gmail.com</w:t>
            </w:r>
          </w:p>
          <w:p w14:paraId="25F2EC67" w14:textId="77777777" w:rsidR="00CA0BAE" w:rsidRDefault="00CA0BAE" w:rsidP="00CA0BAE"/>
          <w:p w14:paraId="6F426FDB" w14:textId="534B7A1D" w:rsidR="00CA0BAE" w:rsidRDefault="00CA0BAE" w:rsidP="003E1423"/>
          <w:sdt>
            <w:sdtPr>
              <w:id w:val="-1444214663"/>
              <w:placeholder>
                <w:docPart w:val="AD62DED491114FAAA78F93A55081A482"/>
              </w:placeholder>
              <w:temporary/>
              <w:showingPlcHdr/>
              <w15:appearance w15:val="hidden"/>
            </w:sdtPr>
            <w:sdtEndPr/>
            <w:sdtContent>
              <w:p w14:paraId="52FB2C5D" w14:textId="7113E27E" w:rsidR="004D3011" w:rsidRPr="00CB0055" w:rsidRDefault="00CB0055" w:rsidP="00CB0055">
                <w:pPr>
                  <w:pStyle w:val="3"/>
                </w:pPr>
                <w:r w:rsidRPr="00CB0055">
                  <w:t>Hobbies</w:t>
                </w:r>
              </w:p>
            </w:sdtContent>
          </w:sdt>
          <w:p w14:paraId="08E1D511" w14:textId="0571EDFC" w:rsidR="004D3011" w:rsidRDefault="00923FF0" w:rsidP="004D3011">
            <w:r>
              <w:t>Traveling</w:t>
            </w:r>
          </w:p>
          <w:p w14:paraId="5AB79928" w14:textId="25F99841" w:rsidR="004D3011" w:rsidRDefault="00923FF0" w:rsidP="004D3011">
            <w:r>
              <w:t>Business</w:t>
            </w:r>
          </w:p>
          <w:p w14:paraId="507B8546" w14:textId="09E5F3C0" w:rsidR="004D3011" w:rsidRDefault="00011E95" w:rsidP="004D3011">
            <w:r>
              <w:t>Sport</w:t>
            </w:r>
            <w:r w:rsidR="00923FF0">
              <w:t>ing</w:t>
            </w:r>
          </w:p>
          <w:p w14:paraId="2DB49DEE" w14:textId="0A395BBE" w:rsidR="004D3011" w:rsidRPr="004D3011" w:rsidRDefault="00011E95" w:rsidP="006D41EA">
            <w:r>
              <w:t>Dan</w:t>
            </w:r>
            <w:r w:rsidR="006D41EA">
              <w:t>c</w:t>
            </w:r>
            <w:r>
              <w:t>ing.</w:t>
            </w:r>
          </w:p>
        </w:tc>
        <w:tc>
          <w:tcPr>
            <w:tcW w:w="492" w:type="dxa"/>
          </w:tcPr>
          <w:p w14:paraId="051B82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1FD84E8C544921BADF45502CE4EE83"/>
              </w:placeholder>
              <w:temporary/>
              <w:showingPlcHdr/>
              <w15:appearance w15:val="hidden"/>
            </w:sdtPr>
            <w:sdtEndPr/>
            <w:sdtContent>
              <w:p w14:paraId="0B6D8724" w14:textId="77777777" w:rsidR="001B2ABD" w:rsidRDefault="00E25A26" w:rsidP="00036450">
                <w:pPr>
                  <w:pStyle w:val="2"/>
                </w:pPr>
                <w:r w:rsidRPr="00036450">
                  <w:t>EDUCATION</w:t>
                </w:r>
              </w:p>
            </w:sdtContent>
          </w:sdt>
          <w:p w14:paraId="03E630F8" w14:textId="65D19021" w:rsidR="00036450" w:rsidRPr="00036450" w:rsidRDefault="00310415" w:rsidP="00B359E4">
            <w:pPr>
              <w:pStyle w:val="4"/>
            </w:pPr>
            <w:r>
              <w:t>Tashkent University of Information Technology.</w:t>
            </w:r>
          </w:p>
          <w:p w14:paraId="30F1591C" w14:textId="31912843" w:rsidR="00036450" w:rsidRPr="00B359E4" w:rsidRDefault="003D3851" w:rsidP="00B359E4">
            <w:pPr>
              <w:pStyle w:val="a6"/>
            </w:pPr>
            <w:r>
              <w:t>2018</w:t>
            </w:r>
            <w:r w:rsidR="00036450" w:rsidRPr="00B359E4">
              <w:t xml:space="preserve"> - </w:t>
            </w:r>
            <w:r>
              <w:t>2022</w:t>
            </w:r>
          </w:p>
          <w:p w14:paraId="3A7DFC81" w14:textId="7E12F229" w:rsidR="00036450" w:rsidRDefault="00310415" w:rsidP="00036450">
            <w:r w:rsidRPr="00310415">
              <w:rPr>
                <w:b/>
                <w:bCs/>
              </w:rPr>
              <w:t>Faculty:</w:t>
            </w:r>
            <w:r>
              <w:rPr>
                <w:b/>
                <w:bCs/>
              </w:rPr>
              <w:t xml:space="preserve"> </w:t>
            </w:r>
            <w:r w:rsidRPr="00310415">
              <w:t>Software Eng</w:t>
            </w:r>
            <w:r>
              <w:t>i</w:t>
            </w:r>
            <w:r w:rsidRPr="00310415">
              <w:t>ne</w:t>
            </w:r>
            <w:r>
              <w:t>e</w:t>
            </w:r>
            <w:r w:rsidRPr="00310415">
              <w:t>ring</w:t>
            </w:r>
            <w:r>
              <w:t>.</w:t>
            </w:r>
          </w:p>
          <w:p w14:paraId="37E0FC84" w14:textId="64536EB7" w:rsidR="00310415" w:rsidRPr="00310415" w:rsidRDefault="00310415" w:rsidP="00036450">
            <w:pPr>
              <w:rPr>
                <w:b/>
                <w:bCs/>
              </w:rPr>
            </w:pPr>
            <w:r w:rsidRPr="00310415">
              <w:rPr>
                <w:b/>
                <w:bCs/>
              </w:rPr>
              <w:t>Degree:</w:t>
            </w:r>
            <w:r>
              <w:rPr>
                <w:b/>
                <w:bCs/>
              </w:rPr>
              <w:t xml:space="preserve"> </w:t>
            </w:r>
            <w:r w:rsidRPr="00310415">
              <w:t>Bach</w:t>
            </w:r>
            <w:r>
              <w:t>e</w:t>
            </w:r>
            <w:r w:rsidRPr="00310415">
              <w:t>lor</w:t>
            </w:r>
            <w:r w:rsidR="003E1423">
              <w:t xml:space="preserve">, fourth </w:t>
            </w:r>
            <w:r>
              <w:t>course</w:t>
            </w:r>
          </w:p>
          <w:p w14:paraId="0E4CA713" w14:textId="533B8988" w:rsidR="00036450" w:rsidRDefault="00B90236" w:rsidP="00036450">
            <w:pPr>
              <w:pStyle w:val="2"/>
            </w:pPr>
            <w:r>
              <w:t>own skills</w:t>
            </w:r>
          </w:p>
          <w:p w14:paraId="73FABCF9" w14:textId="77777777" w:rsidR="004D3011" w:rsidRDefault="004D3011" w:rsidP="00036450"/>
          <w:p w14:paraId="16D088CC" w14:textId="3AB0B72C" w:rsidR="004D3011" w:rsidRDefault="00516FCA" w:rsidP="00347162">
            <w:pPr>
              <w:pStyle w:val="af1"/>
              <w:numPr>
                <w:ilvl w:val="0"/>
                <w:numId w:val="1"/>
              </w:numPr>
            </w:pPr>
            <w:r>
              <w:t>Html</w:t>
            </w:r>
            <w:r w:rsidR="006D41EA">
              <w:t>(Pug)</w:t>
            </w:r>
            <w:r w:rsidR="00347162">
              <w:t xml:space="preserve">, </w:t>
            </w:r>
            <w:r>
              <w:t>CSS</w:t>
            </w:r>
            <w:r w:rsidR="006D41EA">
              <w:t>(Sass)</w:t>
            </w:r>
            <w:r w:rsidR="00347162">
              <w:t>,</w:t>
            </w:r>
            <w:r w:rsidR="00B90236">
              <w:t xml:space="preserve"> Bootstrap.</w:t>
            </w:r>
          </w:p>
          <w:p w14:paraId="286FF4EB" w14:textId="4ADEC796" w:rsidR="00347162" w:rsidRDefault="00347162" w:rsidP="003D3851">
            <w:pPr>
              <w:pStyle w:val="af1"/>
            </w:pPr>
          </w:p>
          <w:p w14:paraId="5CF641E4" w14:textId="1988EAFE" w:rsidR="00B90236" w:rsidRDefault="00B90236" w:rsidP="003D3851"/>
          <w:p w14:paraId="4912367B" w14:textId="4B9A37A4" w:rsidR="00B90236" w:rsidRDefault="00153727" w:rsidP="00B90236">
            <w:pPr>
              <w:pStyle w:val="af1"/>
              <w:numPr>
                <w:ilvl w:val="0"/>
                <w:numId w:val="1"/>
              </w:numPr>
            </w:pPr>
            <w:r>
              <w:t>Java</w:t>
            </w:r>
          </w:p>
          <w:p w14:paraId="36123A0C" w14:textId="05CACF35" w:rsidR="00153727" w:rsidRDefault="003D3851" w:rsidP="00153727">
            <w:pPr>
              <w:pStyle w:val="af1"/>
              <w:numPr>
                <w:ilvl w:val="0"/>
                <w:numId w:val="1"/>
              </w:numPr>
            </w:pPr>
            <w:r>
              <w:t>PHP</w:t>
            </w:r>
            <w:r w:rsidR="00153727">
              <w:t>.</w:t>
            </w:r>
          </w:p>
          <w:p w14:paraId="4889C90D" w14:textId="77777777" w:rsidR="00153727" w:rsidRDefault="00153727" w:rsidP="00C043C4">
            <w:pPr>
              <w:pStyle w:val="af1"/>
              <w:numPr>
                <w:ilvl w:val="0"/>
                <w:numId w:val="1"/>
              </w:numPr>
            </w:pPr>
            <w:r>
              <w:t>MySQL</w:t>
            </w:r>
          </w:p>
          <w:p w14:paraId="61ECAFE6" w14:textId="1FAA09DD" w:rsidR="00C043C4" w:rsidRDefault="003D3851" w:rsidP="002373C2">
            <w:pPr>
              <w:pStyle w:val="af1"/>
              <w:numPr>
                <w:ilvl w:val="0"/>
                <w:numId w:val="1"/>
              </w:numPr>
            </w:pPr>
            <w:r>
              <w:t>cisco</w:t>
            </w:r>
          </w:p>
          <w:p w14:paraId="6171B087" w14:textId="703A897B" w:rsidR="00DA2D44" w:rsidRDefault="00DA2D44" w:rsidP="00DA2D44"/>
          <w:p w14:paraId="61B7B4B8" w14:textId="1B528401" w:rsidR="00DA2D44" w:rsidRDefault="00DA2D44" w:rsidP="00DA2D44">
            <w:pPr>
              <w:pStyle w:val="2"/>
            </w:pPr>
            <w:r>
              <w:t>own Lenguages</w:t>
            </w:r>
          </w:p>
          <w:p w14:paraId="10B9238E" w14:textId="77777777" w:rsidR="00DA2D44" w:rsidRPr="004D3011" w:rsidRDefault="00DA2D44" w:rsidP="00DA2D44"/>
          <w:p w14:paraId="591CBEF8" w14:textId="11A394DB" w:rsidR="004D3011" w:rsidRDefault="00347162" w:rsidP="00DA2D44">
            <w:pPr>
              <w:pStyle w:val="af1"/>
              <w:numPr>
                <w:ilvl w:val="0"/>
                <w:numId w:val="3"/>
              </w:numPr>
            </w:pPr>
            <w:r>
              <w:t>Uzbek</w:t>
            </w:r>
            <w:r w:rsidR="008704E6">
              <w:t xml:space="preserve"> – native</w:t>
            </w:r>
          </w:p>
          <w:p w14:paraId="2216E0E2" w14:textId="52DCEA1A" w:rsidR="008704E6" w:rsidRDefault="003D3851" w:rsidP="00DA2D44">
            <w:pPr>
              <w:pStyle w:val="af1"/>
              <w:numPr>
                <w:ilvl w:val="0"/>
                <w:numId w:val="3"/>
              </w:numPr>
            </w:pPr>
            <w:r>
              <w:t>English –understand</w:t>
            </w:r>
          </w:p>
          <w:p w14:paraId="5A3A8C48" w14:textId="2C856D95" w:rsidR="00036450" w:rsidRPr="003D3851" w:rsidRDefault="008704E6" w:rsidP="004D3011">
            <w:pPr>
              <w:pStyle w:val="af1"/>
              <w:numPr>
                <w:ilvl w:val="0"/>
                <w:numId w:val="3"/>
              </w:numPr>
            </w:pPr>
            <w:r>
              <w:t xml:space="preserve">Russian – </w:t>
            </w:r>
            <w:r w:rsidR="002373C2">
              <w:t>Understand technical terms</w:t>
            </w:r>
          </w:p>
        </w:tc>
      </w:tr>
    </w:tbl>
    <w:p w14:paraId="7A188DC3" w14:textId="77777777" w:rsidR="00FA00D2" w:rsidRDefault="00FA00D2" w:rsidP="000C45FF">
      <w:pPr>
        <w:tabs>
          <w:tab w:val="left" w:pos="990"/>
        </w:tabs>
      </w:pPr>
    </w:p>
    <w:sectPr w:rsidR="00FA00D2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A1361" w14:textId="77777777" w:rsidR="003F2180" w:rsidRDefault="003F2180" w:rsidP="000C45FF">
      <w:r>
        <w:separator/>
      </w:r>
    </w:p>
  </w:endnote>
  <w:endnote w:type="continuationSeparator" w:id="0">
    <w:p w14:paraId="57A4C37D" w14:textId="77777777" w:rsidR="003F2180" w:rsidRDefault="003F218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C91D8" w14:textId="77777777" w:rsidR="003F2180" w:rsidRDefault="003F2180" w:rsidP="000C45FF">
      <w:r>
        <w:separator/>
      </w:r>
    </w:p>
  </w:footnote>
  <w:footnote w:type="continuationSeparator" w:id="0">
    <w:p w14:paraId="52556A71" w14:textId="77777777" w:rsidR="003F2180" w:rsidRDefault="003F218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8A0B" w14:textId="77777777" w:rsidR="00FA00D2" w:rsidRDefault="00FA00D2">
    <w:pPr>
      <w:pStyle w:val="a9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7ADFED1" wp14:editId="19157BA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805"/>
    <w:multiLevelType w:val="hybridMultilevel"/>
    <w:tmpl w:val="5E7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221C"/>
    <w:multiLevelType w:val="hybridMultilevel"/>
    <w:tmpl w:val="7E4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489"/>
    <w:multiLevelType w:val="hybridMultilevel"/>
    <w:tmpl w:val="79CE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FA"/>
    <w:rsid w:val="00011E95"/>
    <w:rsid w:val="00036450"/>
    <w:rsid w:val="00065CC7"/>
    <w:rsid w:val="00094499"/>
    <w:rsid w:val="000B6ABC"/>
    <w:rsid w:val="000C2CA9"/>
    <w:rsid w:val="000C45FF"/>
    <w:rsid w:val="000E3FD1"/>
    <w:rsid w:val="00112054"/>
    <w:rsid w:val="00142C96"/>
    <w:rsid w:val="001525E1"/>
    <w:rsid w:val="00153727"/>
    <w:rsid w:val="00180329"/>
    <w:rsid w:val="0019001F"/>
    <w:rsid w:val="001A74A5"/>
    <w:rsid w:val="001B2ABD"/>
    <w:rsid w:val="001C0DFA"/>
    <w:rsid w:val="001E0391"/>
    <w:rsid w:val="001E1759"/>
    <w:rsid w:val="001F1ECC"/>
    <w:rsid w:val="002373C2"/>
    <w:rsid w:val="002400EB"/>
    <w:rsid w:val="00256CF7"/>
    <w:rsid w:val="00281FD5"/>
    <w:rsid w:val="00295BB1"/>
    <w:rsid w:val="0030481B"/>
    <w:rsid w:val="00310415"/>
    <w:rsid w:val="003127B1"/>
    <w:rsid w:val="003156FC"/>
    <w:rsid w:val="003254B5"/>
    <w:rsid w:val="00340F79"/>
    <w:rsid w:val="00347162"/>
    <w:rsid w:val="00361FD1"/>
    <w:rsid w:val="0037121F"/>
    <w:rsid w:val="003A6B7D"/>
    <w:rsid w:val="003B06CA"/>
    <w:rsid w:val="003D1560"/>
    <w:rsid w:val="003D3851"/>
    <w:rsid w:val="003E1423"/>
    <w:rsid w:val="003F2180"/>
    <w:rsid w:val="004071FC"/>
    <w:rsid w:val="00445947"/>
    <w:rsid w:val="004813B3"/>
    <w:rsid w:val="00496591"/>
    <w:rsid w:val="004C63E4"/>
    <w:rsid w:val="004D3011"/>
    <w:rsid w:val="00516FCA"/>
    <w:rsid w:val="005262AC"/>
    <w:rsid w:val="005E39D5"/>
    <w:rsid w:val="00600670"/>
    <w:rsid w:val="006144B8"/>
    <w:rsid w:val="0062123A"/>
    <w:rsid w:val="00646E75"/>
    <w:rsid w:val="00674158"/>
    <w:rsid w:val="006771D0"/>
    <w:rsid w:val="006D41EA"/>
    <w:rsid w:val="00715FCB"/>
    <w:rsid w:val="00743101"/>
    <w:rsid w:val="007775E1"/>
    <w:rsid w:val="007867A0"/>
    <w:rsid w:val="007927F5"/>
    <w:rsid w:val="00802CA0"/>
    <w:rsid w:val="008269BC"/>
    <w:rsid w:val="00836533"/>
    <w:rsid w:val="008704E6"/>
    <w:rsid w:val="00923FF0"/>
    <w:rsid w:val="009260CD"/>
    <w:rsid w:val="00926ED3"/>
    <w:rsid w:val="00952C25"/>
    <w:rsid w:val="00A2118D"/>
    <w:rsid w:val="00A266B5"/>
    <w:rsid w:val="00AD76E2"/>
    <w:rsid w:val="00B20152"/>
    <w:rsid w:val="00B359E4"/>
    <w:rsid w:val="00B57D98"/>
    <w:rsid w:val="00B70850"/>
    <w:rsid w:val="00B90236"/>
    <w:rsid w:val="00C043C4"/>
    <w:rsid w:val="00C066B6"/>
    <w:rsid w:val="00C1716B"/>
    <w:rsid w:val="00C254D5"/>
    <w:rsid w:val="00C37BA1"/>
    <w:rsid w:val="00C4674C"/>
    <w:rsid w:val="00C506CF"/>
    <w:rsid w:val="00C5440E"/>
    <w:rsid w:val="00C72BED"/>
    <w:rsid w:val="00C9578B"/>
    <w:rsid w:val="00CA0BAE"/>
    <w:rsid w:val="00CB0055"/>
    <w:rsid w:val="00CC22E3"/>
    <w:rsid w:val="00D2522B"/>
    <w:rsid w:val="00D422DE"/>
    <w:rsid w:val="00D5459D"/>
    <w:rsid w:val="00D72C11"/>
    <w:rsid w:val="00D778CC"/>
    <w:rsid w:val="00DA1F4D"/>
    <w:rsid w:val="00DA2D44"/>
    <w:rsid w:val="00DD172A"/>
    <w:rsid w:val="00E25A26"/>
    <w:rsid w:val="00E4381A"/>
    <w:rsid w:val="00E55D74"/>
    <w:rsid w:val="00EF0D56"/>
    <w:rsid w:val="00F13C2A"/>
    <w:rsid w:val="00F34CBA"/>
    <w:rsid w:val="00F60274"/>
    <w:rsid w:val="00F77FB9"/>
    <w:rsid w:val="00FA00D2"/>
    <w:rsid w:val="00FA2DE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32D5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оловок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B902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6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FCA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1\AppData\Local\Microsoft\Office\16.0\DTS\en-US%7bCE4C638A-4F6F-4A8B-ACF4-9E29B4F3D3AA%7d\%7bC5F1371C-7F2E-4C8B-A31F-1F3FE5CA133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7E456FE6424D06A363221004C8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D6442-2476-43F5-A0A3-2EE845BD5EC8}"/>
      </w:docPartPr>
      <w:docPartBody>
        <w:p w:rsidR="002B203D" w:rsidRDefault="00700E5A">
          <w:pPr>
            <w:pStyle w:val="F37E456FE6424D06A363221004C8DC7F"/>
          </w:pPr>
          <w:r w:rsidRPr="00D5459D">
            <w:t>Profile</w:t>
          </w:r>
        </w:p>
      </w:docPartBody>
    </w:docPart>
    <w:docPart>
      <w:docPartPr>
        <w:name w:val="17527E6499034B56A7D847652FA9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A9CC-57D5-4B8D-8A5E-18BA3C6DE303}"/>
      </w:docPartPr>
      <w:docPartBody>
        <w:p w:rsidR="002B203D" w:rsidRDefault="00700E5A">
          <w:pPr>
            <w:pStyle w:val="17527E6499034B56A7D847652FA943F6"/>
          </w:pPr>
          <w:r w:rsidRPr="00CB0055">
            <w:t>Contact</w:t>
          </w:r>
        </w:p>
      </w:docPartBody>
    </w:docPart>
    <w:docPart>
      <w:docPartPr>
        <w:name w:val="D0DB26CB166C43B39FA24311EF6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E0FB-F5D3-4E6B-A5BB-2DD265C494EA}"/>
      </w:docPartPr>
      <w:docPartBody>
        <w:p w:rsidR="002B203D" w:rsidRDefault="00700E5A">
          <w:pPr>
            <w:pStyle w:val="D0DB26CB166C43B39FA24311EF672C6A"/>
          </w:pPr>
          <w:r w:rsidRPr="004D3011">
            <w:t>PHONE:</w:t>
          </w:r>
        </w:p>
      </w:docPartBody>
    </w:docPart>
    <w:docPart>
      <w:docPartPr>
        <w:name w:val="AD62DED491114FAAA78F93A55081A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462D-5722-4FBC-ACF3-48AE42E0E9A9}"/>
      </w:docPartPr>
      <w:docPartBody>
        <w:p w:rsidR="002B203D" w:rsidRDefault="00700E5A">
          <w:pPr>
            <w:pStyle w:val="AD62DED491114FAAA78F93A55081A482"/>
          </w:pPr>
          <w:r w:rsidRPr="00CB0055">
            <w:t>Hobbies</w:t>
          </w:r>
        </w:p>
      </w:docPartBody>
    </w:docPart>
    <w:docPart>
      <w:docPartPr>
        <w:name w:val="C11FD84E8C544921BADF45502CE4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948C-17BD-4B4B-9A5E-BC6E87F6D493}"/>
      </w:docPartPr>
      <w:docPartBody>
        <w:p w:rsidR="002B203D" w:rsidRDefault="00700E5A">
          <w:pPr>
            <w:pStyle w:val="C11FD84E8C544921BADF45502CE4EE8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5A"/>
    <w:rsid w:val="0005671B"/>
    <w:rsid w:val="000C5733"/>
    <w:rsid w:val="002B203D"/>
    <w:rsid w:val="003D0260"/>
    <w:rsid w:val="00461DB0"/>
    <w:rsid w:val="00700E5A"/>
    <w:rsid w:val="00755213"/>
    <w:rsid w:val="00A64872"/>
    <w:rsid w:val="00D30702"/>
    <w:rsid w:val="00D81F6B"/>
    <w:rsid w:val="00EB1B3F"/>
    <w:rsid w:val="00F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7E456FE6424D06A363221004C8DC7F">
    <w:name w:val="F37E456FE6424D06A363221004C8DC7F"/>
  </w:style>
  <w:style w:type="paragraph" w:customStyle="1" w:styleId="17527E6499034B56A7D847652FA943F6">
    <w:name w:val="17527E6499034B56A7D847652FA943F6"/>
  </w:style>
  <w:style w:type="paragraph" w:customStyle="1" w:styleId="D0DB26CB166C43B39FA24311EF672C6A">
    <w:name w:val="D0DB26CB166C43B39FA24311EF672C6A"/>
  </w:style>
  <w:style w:type="paragraph" w:customStyle="1" w:styleId="2BFE688D7258401995B1C998F2C4AF16">
    <w:name w:val="2BFE688D7258401995B1C998F2C4AF16"/>
  </w:style>
  <w:style w:type="paragraph" w:customStyle="1" w:styleId="CE760082910B41FE9DDBE901AB248062">
    <w:name w:val="CE760082910B41FE9DDBE901AB248062"/>
  </w:style>
  <w:style w:type="paragraph" w:customStyle="1" w:styleId="B136A0FC6F9C41F18DC3BE29DCA7335D">
    <w:name w:val="B136A0FC6F9C41F18DC3BE29DCA7335D"/>
  </w:style>
  <w:style w:type="paragraph" w:customStyle="1" w:styleId="F139A96CF8EC4C1A8FB0DC2B1B128116">
    <w:name w:val="F139A96CF8EC4C1A8FB0DC2B1B128116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F9E579F5BC5B49D48934C108C9F451FE">
    <w:name w:val="F9E579F5BC5B49D48934C108C9F451FE"/>
  </w:style>
  <w:style w:type="paragraph" w:customStyle="1" w:styleId="AD62DED491114FAAA78F93A55081A482">
    <w:name w:val="AD62DED491114FAAA78F93A55081A482"/>
  </w:style>
  <w:style w:type="paragraph" w:customStyle="1" w:styleId="C8A5D7117E9048E6840A1FAF1F18BF77">
    <w:name w:val="C8A5D7117E9048E6840A1FAF1F18BF77"/>
  </w:style>
  <w:style w:type="paragraph" w:customStyle="1" w:styleId="4C6D02967B1A43FB83C6D99981928322">
    <w:name w:val="4C6D02967B1A43FB83C6D99981928322"/>
  </w:style>
  <w:style w:type="paragraph" w:customStyle="1" w:styleId="7B05E36B5EDF4698A68807D0F19EA1F2">
    <w:name w:val="7B05E36B5EDF4698A68807D0F19EA1F2"/>
  </w:style>
  <w:style w:type="paragraph" w:customStyle="1" w:styleId="4E8D16BDD6414AB59772E9AB11FD5962">
    <w:name w:val="4E8D16BDD6414AB59772E9AB11FD5962"/>
  </w:style>
  <w:style w:type="paragraph" w:customStyle="1" w:styleId="C11FD84E8C544921BADF45502CE4EE83">
    <w:name w:val="C11FD84E8C544921BADF45502CE4EE83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035D4303B69469085CC5F6E856C3B0F">
    <w:name w:val="9035D4303B69469085CC5F6E856C3B0F"/>
  </w:style>
  <w:style w:type="paragraph" w:customStyle="1" w:styleId="E21D423A2AD1432398D8C15877C3F544">
    <w:name w:val="E21D423A2AD1432398D8C15877C3F544"/>
    <w:rsid w:val="00D81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{C5F1371C-7F2E-4C8B-A31F-1F3FE5CA133B}tf00546271_win32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2021-03-31T20:29:00Z</dcterms:created>
  <dcterms:modified xsi:type="dcterms:W3CDTF">2021-10-08T07:09:00Z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