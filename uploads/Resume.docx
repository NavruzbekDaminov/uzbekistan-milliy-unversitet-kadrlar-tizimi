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28"/>
        <w:gridCol w:w="492"/>
        <w:gridCol w:w="6470"/>
      </w:tblGrid>
      <w:tr w:rsidR="001B2ABD" w14:paraId="4BAB7E7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B57E239" w14:textId="3198D35A" w:rsidR="001B2ABD" w:rsidRDefault="008269BC" w:rsidP="001B2ABD">
            <w:pPr>
              <w:tabs>
                <w:tab w:val="left" w:pos="990"/>
              </w:tabs>
              <w:jc w:val="center"/>
            </w:pPr>
            <w:r w:rsidRPr="008269BC">
              <w:rPr>
                <w:noProof/>
                <w:lang w:eastAsia="en-US"/>
              </w:rPr>
              <w:drawing>
                <wp:inline distT="0" distB="0" distL="0" distR="0" wp14:anchorId="649F8AD2" wp14:editId="2BA177C8">
                  <wp:extent cx="1781175" cy="2380154"/>
                  <wp:effectExtent l="0" t="0" r="0" b="1270"/>
                  <wp:docPr id="4" name="Рисунок 4" descr="D:\3x4-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x4-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907" cy="2406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14:paraId="058E88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0C61D9" w14:textId="63BCE6C1" w:rsidR="001B2ABD" w:rsidRPr="00310415" w:rsidRDefault="00516FCA" w:rsidP="001B2ABD">
            <w:pPr>
              <w:pStyle w:val="a3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Daminov NAvruzbek </w:t>
            </w:r>
            <w:proofErr w:type="gramStart"/>
            <w:r>
              <w:rPr>
                <w:b/>
                <w:bCs/>
                <w:sz w:val="52"/>
                <w:szCs w:val="52"/>
              </w:rPr>
              <w:t xml:space="preserve">Olimjon </w:t>
            </w:r>
            <w:r w:rsidR="00310415" w:rsidRPr="00310415">
              <w:rPr>
                <w:b/>
                <w:bCs/>
                <w:sz w:val="52"/>
                <w:szCs w:val="52"/>
              </w:rPr>
              <w:t xml:space="preserve"> O’g’li</w:t>
            </w:r>
            <w:proofErr w:type="gramEnd"/>
          </w:p>
          <w:p w14:paraId="33C41372" w14:textId="4A8AA893" w:rsidR="00516FCA" w:rsidRPr="00516FCA" w:rsidRDefault="00674158" w:rsidP="00516FC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en-US"/>
              </w:rPr>
            </w:pPr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eastAsia="en-US"/>
              </w:rPr>
              <w:t>Full Stack</w:t>
            </w:r>
            <w:r w:rsidR="00516FCA" w:rsidRPr="00516FCA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en-US"/>
              </w:rPr>
              <w:t xml:space="preserve"> Developer</w:t>
            </w:r>
          </w:p>
          <w:p w14:paraId="1E12A0B2" w14:textId="72B20DB0" w:rsidR="001B2ABD" w:rsidRPr="00DA2D44" w:rsidRDefault="00310415" w:rsidP="001B2ABD">
            <w:pPr>
              <w:pStyle w:val="af"/>
            </w:pPr>
            <w:r w:rsidRPr="00516FCA">
              <w:rPr>
                <w:spacing w:val="2137"/>
                <w:w w:val="26"/>
              </w:rPr>
              <w:t>.</w:t>
            </w:r>
          </w:p>
        </w:tc>
      </w:tr>
      <w:tr w:rsidR="001B2ABD" w14:paraId="13247E93" w14:textId="77777777" w:rsidTr="003E1423">
        <w:tc>
          <w:tcPr>
            <w:tcW w:w="3828" w:type="dxa"/>
            <w:gridSpan w:val="2"/>
          </w:tcPr>
          <w:sdt>
            <w:sdtPr>
              <w:id w:val="-1711873194"/>
              <w:placeholder>
                <w:docPart w:val="F37E456FE6424D06A363221004C8DC7F"/>
              </w:placeholder>
              <w:temporary/>
              <w:showingPlcHdr/>
              <w15:appearance w15:val="hidden"/>
            </w:sdtPr>
            <w:sdtEndPr/>
            <w:sdtContent>
              <w:p w14:paraId="0D207999" w14:textId="77777777" w:rsidR="001B2ABD" w:rsidRDefault="00036450" w:rsidP="00036450">
                <w:pPr>
                  <w:pStyle w:val="3"/>
                </w:pPr>
                <w:r w:rsidRPr="00D5459D">
                  <w:t>Profile</w:t>
                </w:r>
              </w:p>
            </w:sdtContent>
          </w:sdt>
          <w:p w14:paraId="7AF12F18" w14:textId="2D20335E" w:rsidR="00361FD1" w:rsidRDefault="00C043C4" w:rsidP="00C043C4">
            <w:r>
              <w:t xml:space="preserve">I am </w:t>
            </w:r>
            <w:proofErr w:type="gramStart"/>
            <w:r>
              <w:t>twenty two</w:t>
            </w:r>
            <w:proofErr w:type="gramEnd"/>
            <w:r>
              <w:t xml:space="preserve"> years old. </w:t>
            </w:r>
            <w:r w:rsidR="003E1423">
              <w:t xml:space="preserve">I am from </w:t>
            </w:r>
            <w:proofErr w:type="spellStart"/>
            <w:r w:rsidR="003E1423">
              <w:t>Jizzakh</w:t>
            </w:r>
            <w:proofErr w:type="spellEnd"/>
            <w:r w:rsidR="00F13C2A">
              <w:t xml:space="preserve"> in Uzbekistan</w:t>
            </w:r>
            <w:r w:rsidR="00361FD1">
              <w:t>.</w:t>
            </w:r>
            <w:r w:rsidR="00DA2D44">
              <w:t xml:space="preserve"> </w:t>
            </w:r>
          </w:p>
          <w:p w14:paraId="0FD2D614" w14:textId="5344D723" w:rsidR="00DA2D44" w:rsidRDefault="00DA2D44" w:rsidP="00C043C4">
            <w:pPr>
              <w:rPr>
                <w:i/>
                <w:iCs/>
              </w:rPr>
            </w:pPr>
            <w:r w:rsidRPr="00DA2D44">
              <w:rPr>
                <w:i/>
                <w:iCs/>
              </w:rPr>
              <w:t>My own features:</w:t>
            </w:r>
          </w:p>
          <w:p w14:paraId="0C3EAB04" w14:textId="4A71FD97" w:rsidR="00DA2D44" w:rsidRDefault="00FA00D2" w:rsidP="00DA2D44">
            <w:pPr>
              <w:pStyle w:val="af1"/>
              <w:numPr>
                <w:ilvl w:val="0"/>
                <w:numId w:val="2"/>
              </w:numPr>
            </w:pPr>
            <w:r>
              <w:t>aspirational</w:t>
            </w:r>
          </w:p>
          <w:p w14:paraId="7CD6BC39" w14:textId="393DE33E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r>
              <w:t>hardworking</w:t>
            </w:r>
          </w:p>
          <w:p w14:paraId="16439931" w14:textId="20735878" w:rsidR="00DA2D44" w:rsidRDefault="00DA2D44" w:rsidP="00DA2D44">
            <w:pPr>
              <w:pStyle w:val="af1"/>
              <w:numPr>
                <w:ilvl w:val="0"/>
                <w:numId w:val="2"/>
              </w:numPr>
            </w:pPr>
            <w:proofErr w:type="gramStart"/>
            <w:r>
              <w:t>brave</w:t>
            </w:r>
            <w:proofErr w:type="gramEnd"/>
            <w:r>
              <w:t>.</w:t>
            </w:r>
          </w:p>
          <w:p w14:paraId="0415C126" w14:textId="77777777" w:rsidR="00DA2D44" w:rsidRPr="00DA2D44" w:rsidRDefault="00DA2D44" w:rsidP="00DA2D44"/>
          <w:p w14:paraId="4C93E5F8" w14:textId="08BB2D17" w:rsidR="00036450" w:rsidRDefault="00FA00D2" w:rsidP="00C043C4">
            <w:r>
              <w:t xml:space="preserve">I have learned </w:t>
            </w:r>
            <w:proofErr w:type="spellStart"/>
            <w:r>
              <w:t>php</w:t>
            </w:r>
            <w:proofErr w:type="spellEnd"/>
            <w:r>
              <w:t xml:space="preserve"> and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r w:rsidR="00C043C4">
              <w:t xml:space="preserve">since more one year. </w:t>
            </w:r>
            <w:r w:rsidR="00D72C11">
              <w:t xml:space="preserve">In my own </w:t>
            </w:r>
            <w:proofErr w:type="gramStart"/>
            <w:r>
              <w:t>projects</w:t>
            </w:r>
            <w:proofErr w:type="gramEnd"/>
            <w:r>
              <w:t xml:space="preserve"> I especially use </w:t>
            </w:r>
            <w:proofErr w:type="spellStart"/>
            <w:r>
              <w:t>laravel</w:t>
            </w:r>
            <w:proofErr w:type="spellEnd"/>
            <w:r>
              <w:t xml:space="preserve"> framework and MySQL</w:t>
            </w:r>
            <w:r w:rsidR="00D72C11">
              <w:t xml:space="preserve"> database.</w:t>
            </w:r>
          </w:p>
          <w:p w14:paraId="60EA4664" w14:textId="77777777" w:rsidR="00036450" w:rsidRDefault="00036450" w:rsidP="00036450"/>
          <w:sdt>
            <w:sdtPr>
              <w:id w:val="-1954003311"/>
              <w:placeholder>
                <w:docPart w:val="17527E6499034B56A7D847652FA943F6"/>
              </w:placeholder>
              <w:temporary/>
              <w:showingPlcHdr/>
              <w15:appearance w15:val="hidden"/>
            </w:sdtPr>
            <w:sdtEndPr/>
            <w:sdtContent>
              <w:p w14:paraId="169B485E" w14:textId="77777777" w:rsidR="00036450" w:rsidRPr="00CB0055" w:rsidRDefault="00CB0055" w:rsidP="00CB0055">
                <w:pPr>
                  <w:pStyle w:val="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0DB26CB166C43B39FA24311EF672C6A"/>
              </w:placeholder>
              <w:temporary/>
              <w:showingPlcHdr/>
              <w15:appearance w15:val="hidden"/>
            </w:sdtPr>
            <w:sdtEndPr/>
            <w:sdtContent>
              <w:p w14:paraId="5E33F00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98CFB84" w14:textId="58F4CB2A" w:rsidR="004D3011" w:rsidRDefault="00FA00D2" w:rsidP="004D3011">
            <w:r>
              <w:t>+998 99 996 21 07</w:t>
            </w:r>
          </w:p>
          <w:p w14:paraId="3B338AB9" w14:textId="0EDBB1B9" w:rsidR="00FA00D2" w:rsidRDefault="00FA00D2" w:rsidP="004D3011">
            <w:r>
              <w:t>+998 94 579 57 96</w:t>
            </w:r>
          </w:p>
          <w:p w14:paraId="2340B499" w14:textId="7D33036B" w:rsidR="004D3011" w:rsidRDefault="00FA2DED" w:rsidP="004D3011">
            <w:r>
              <w:t xml:space="preserve">  </w:t>
            </w:r>
          </w:p>
          <w:sdt>
            <w:sdtPr>
              <w:id w:val="-240260293"/>
              <w:placeholder>
                <w:docPart w:val="F139A96CF8EC4C1A8FB0DC2B1B128116"/>
              </w:placeholder>
              <w:temporary/>
              <w:showingPlcHdr/>
              <w15:appearance w15:val="hidden"/>
            </w:sdtPr>
            <w:sdtEndPr/>
            <w:sdtContent>
              <w:p w14:paraId="045D19D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ED6913F" w14:textId="7E8807FA" w:rsidR="00CA0BAE" w:rsidRPr="00CA0BAE" w:rsidRDefault="00836533" w:rsidP="004D3011">
            <w:pPr>
              <w:rPr>
                <w:rStyle w:val="a8"/>
                <w:color w:val="auto"/>
                <w:u w:val="none"/>
              </w:rPr>
            </w:pPr>
            <w:hyperlink r:id="rId11" w:history="1">
              <w:r w:rsidR="00CA0BAE" w:rsidRPr="008E5348">
                <w:rPr>
                  <w:rStyle w:val="a8"/>
                </w:rPr>
                <w:t>navruzbekdaminov0707@gmail.com</w:t>
              </w:r>
            </w:hyperlink>
          </w:p>
          <w:p w14:paraId="25F2EC67" w14:textId="77777777" w:rsidR="00CA0BAE" w:rsidRDefault="00CA0BAE" w:rsidP="00CA0BAE"/>
          <w:p w14:paraId="6DD30009" w14:textId="40A2B906" w:rsidR="00CA0BAE" w:rsidRDefault="00CA0BAE" w:rsidP="00CA0BAE">
            <w:r>
              <w:t>GitHub:</w:t>
            </w:r>
          </w:p>
          <w:p w14:paraId="5BC222A4" w14:textId="44E9DA77" w:rsidR="00CA0BAE" w:rsidRPr="00CA0BAE" w:rsidRDefault="00836533" w:rsidP="00CA0BAE">
            <w:pPr>
              <w:rPr>
                <w:rStyle w:val="a8"/>
                <w:color w:val="auto"/>
                <w:u w:val="none"/>
              </w:rPr>
            </w:pPr>
            <w:hyperlink r:id="rId12" w:history="1">
              <w:r w:rsidR="003E1423" w:rsidRPr="008E5348">
                <w:rPr>
                  <w:rStyle w:val="a8"/>
                </w:rPr>
                <w:t>https://github.com/NavruzbekDaminov</w:t>
              </w:r>
            </w:hyperlink>
          </w:p>
          <w:p w14:paraId="3DA0F4F2" w14:textId="77777777" w:rsidR="00CA0BAE" w:rsidRDefault="00CA0BAE" w:rsidP="00CA0BAE"/>
          <w:p w14:paraId="32C8B24F" w14:textId="0D1B2B84" w:rsidR="00CA0BAE" w:rsidRDefault="003E1423" w:rsidP="00CA0BAE">
            <w:proofErr w:type="spellStart"/>
            <w:r>
              <w:t>My_Information</w:t>
            </w:r>
            <w:proofErr w:type="spellEnd"/>
            <w:r>
              <w:t>:</w:t>
            </w:r>
          </w:p>
          <w:p w14:paraId="6F426FDB" w14:textId="2604298F" w:rsidR="00CA0BAE" w:rsidRDefault="00836533" w:rsidP="003E1423">
            <w:hyperlink r:id="rId13" w:history="1">
              <w:r w:rsidR="003E1423" w:rsidRPr="008E5348">
                <w:rPr>
                  <w:rStyle w:val="a8"/>
                </w:rPr>
                <w:t>Navruzbek.uz.xsph.ru</w:t>
              </w:r>
            </w:hyperlink>
          </w:p>
          <w:sdt>
            <w:sdtPr>
              <w:id w:val="-1444214663"/>
              <w:placeholder>
                <w:docPart w:val="AD62DED491114FAAA78F93A55081A482"/>
              </w:placeholder>
              <w:temporary/>
              <w:showingPlcHdr/>
              <w15:appearance w15:val="hidden"/>
            </w:sdtPr>
            <w:sdtEndPr/>
            <w:sdtContent>
              <w:p w14:paraId="52FB2C5D" w14:textId="7113E27E" w:rsidR="004D3011" w:rsidRPr="00CB0055" w:rsidRDefault="00CB0055" w:rsidP="00CB0055">
                <w:pPr>
                  <w:pStyle w:val="3"/>
                </w:pPr>
                <w:r w:rsidRPr="00CB0055">
                  <w:t>Hobbies</w:t>
                </w:r>
              </w:p>
            </w:sdtContent>
          </w:sdt>
          <w:p w14:paraId="08E1D511" w14:textId="0571EDFC" w:rsidR="004D3011" w:rsidRDefault="00923FF0" w:rsidP="004D3011">
            <w:r>
              <w:t>Traveling</w:t>
            </w:r>
          </w:p>
          <w:p w14:paraId="5AB79928" w14:textId="25F99841" w:rsidR="004D3011" w:rsidRDefault="00923FF0" w:rsidP="004D3011">
            <w:r>
              <w:t>Business</w:t>
            </w:r>
          </w:p>
          <w:p w14:paraId="507B8546" w14:textId="09E5F3C0" w:rsidR="004D3011" w:rsidRDefault="00011E95" w:rsidP="004D3011">
            <w:r>
              <w:t>Sport</w:t>
            </w:r>
            <w:r w:rsidR="00923FF0">
              <w:t>ing</w:t>
            </w:r>
          </w:p>
          <w:p w14:paraId="2DB49DEE" w14:textId="0A395BBE" w:rsidR="004D3011" w:rsidRPr="004D3011" w:rsidRDefault="00011E95" w:rsidP="006D41EA">
            <w:r>
              <w:t>Dan</w:t>
            </w:r>
            <w:r w:rsidR="006D41EA">
              <w:t>c</w:t>
            </w:r>
            <w:r>
              <w:t>ing.</w:t>
            </w:r>
          </w:p>
        </w:tc>
        <w:tc>
          <w:tcPr>
            <w:tcW w:w="492" w:type="dxa"/>
          </w:tcPr>
          <w:p w14:paraId="051B8297" w14:textId="77777777" w:rsidR="001B2ABD" w:rsidRDefault="001B2ABD" w:rsidP="000C45FF">
            <w:pPr>
              <w:tabs>
                <w:tab w:val="left" w:pos="990"/>
              </w:tabs>
            </w:pPr>
            <w:bookmarkStart w:id="0" w:name="_GoBack"/>
            <w:bookmarkEnd w:id="0"/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11FD84E8C544921BADF45502CE4EE83"/>
              </w:placeholder>
              <w:temporary/>
              <w:showingPlcHdr/>
              <w15:appearance w15:val="hidden"/>
            </w:sdtPr>
            <w:sdtEndPr/>
            <w:sdtContent>
              <w:p w14:paraId="0B6D8724" w14:textId="77777777" w:rsidR="001B2ABD" w:rsidRDefault="00E25A26" w:rsidP="00036450">
                <w:pPr>
                  <w:pStyle w:val="2"/>
                </w:pPr>
                <w:r w:rsidRPr="00036450">
                  <w:t>EDUCATION</w:t>
                </w:r>
              </w:p>
            </w:sdtContent>
          </w:sdt>
          <w:p w14:paraId="03E630F8" w14:textId="65D19021" w:rsidR="00036450" w:rsidRPr="00036450" w:rsidRDefault="00310415" w:rsidP="00B359E4">
            <w:pPr>
              <w:pStyle w:val="4"/>
            </w:pPr>
            <w:r>
              <w:t>Tashkent University of Information Technology.</w:t>
            </w:r>
          </w:p>
          <w:p w14:paraId="30F1591C" w14:textId="6091FAF4" w:rsidR="00036450" w:rsidRPr="00B359E4" w:rsidRDefault="00310415" w:rsidP="00B359E4">
            <w:pPr>
              <w:pStyle w:val="a6"/>
            </w:pPr>
            <w:r>
              <w:t>2018</w:t>
            </w:r>
            <w:r w:rsidR="00036450" w:rsidRPr="00B359E4">
              <w:t xml:space="preserve"> - </w:t>
            </w:r>
            <w:r>
              <w:t>2022</w:t>
            </w:r>
          </w:p>
          <w:p w14:paraId="3A7DFC81" w14:textId="7E12F229" w:rsidR="00036450" w:rsidRDefault="00310415" w:rsidP="00036450">
            <w:r w:rsidRPr="00310415">
              <w:rPr>
                <w:b/>
                <w:bCs/>
              </w:rPr>
              <w:t>Faculty:</w:t>
            </w:r>
            <w:r>
              <w:rPr>
                <w:b/>
                <w:bCs/>
              </w:rPr>
              <w:t xml:space="preserve"> </w:t>
            </w:r>
            <w:r w:rsidRPr="00310415">
              <w:t>Software Eng</w:t>
            </w:r>
            <w:r>
              <w:t>i</w:t>
            </w:r>
            <w:r w:rsidRPr="00310415">
              <w:t>ne</w:t>
            </w:r>
            <w:r>
              <w:t>e</w:t>
            </w:r>
            <w:r w:rsidRPr="00310415">
              <w:t>ring</w:t>
            </w:r>
            <w:r>
              <w:t>.</w:t>
            </w:r>
          </w:p>
          <w:p w14:paraId="37E0FC84" w14:textId="64536EB7" w:rsidR="00310415" w:rsidRPr="00310415" w:rsidRDefault="00310415" w:rsidP="00036450">
            <w:pPr>
              <w:rPr>
                <w:b/>
                <w:bCs/>
              </w:rPr>
            </w:pPr>
            <w:r w:rsidRPr="00310415">
              <w:rPr>
                <w:b/>
                <w:bCs/>
              </w:rPr>
              <w:t>Degree:</w:t>
            </w:r>
            <w:r>
              <w:rPr>
                <w:b/>
                <w:bCs/>
              </w:rPr>
              <w:t xml:space="preserve"> </w:t>
            </w:r>
            <w:r w:rsidRPr="00310415">
              <w:t>Bach</w:t>
            </w:r>
            <w:r>
              <w:t>e</w:t>
            </w:r>
            <w:r w:rsidRPr="00310415">
              <w:t>lor</w:t>
            </w:r>
            <w:r w:rsidR="003E1423">
              <w:t xml:space="preserve">, fourth </w:t>
            </w:r>
            <w:r>
              <w:t>course</w:t>
            </w:r>
          </w:p>
          <w:p w14:paraId="0E4CA713" w14:textId="533B8988" w:rsidR="00036450" w:rsidRDefault="00B90236" w:rsidP="00036450">
            <w:pPr>
              <w:pStyle w:val="2"/>
            </w:pPr>
            <w:r>
              <w:t>own skills</w:t>
            </w:r>
          </w:p>
          <w:p w14:paraId="73FABCF9" w14:textId="77777777" w:rsidR="004D3011" w:rsidRDefault="004D3011" w:rsidP="00036450"/>
          <w:p w14:paraId="16D088CC" w14:textId="3AB0B72C" w:rsidR="004D3011" w:rsidRDefault="00516FCA" w:rsidP="00347162">
            <w:pPr>
              <w:pStyle w:val="af1"/>
              <w:numPr>
                <w:ilvl w:val="0"/>
                <w:numId w:val="1"/>
              </w:numPr>
            </w:pPr>
            <w:proofErr w:type="gramStart"/>
            <w:r>
              <w:t>Html</w:t>
            </w:r>
            <w:r w:rsidR="006D41EA">
              <w:t>(</w:t>
            </w:r>
            <w:proofErr w:type="gramEnd"/>
            <w:r w:rsidR="006D41EA">
              <w:t>Pug)</w:t>
            </w:r>
            <w:r w:rsidR="00347162">
              <w:t xml:space="preserve">, </w:t>
            </w:r>
            <w:r>
              <w:t>CSS</w:t>
            </w:r>
            <w:r w:rsidR="006D41EA">
              <w:t>(Sass)</w:t>
            </w:r>
            <w:r w:rsidR="00347162">
              <w:t>,</w:t>
            </w:r>
            <w:r w:rsidR="00B90236">
              <w:t xml:space="preserve"> Bootstrap.</w:t>
            </w:r>
          </w:p>
          <w:p w14:paraId="286FF4EB" w14:textId="43B867D0" w:rsidR="00347162" w:rsidRDefault="00347162" w:rsidP="00347162">
            <w:pPr>
              <w:pStyle w:val="af1"/>
              <w:numPr>
                <w:ilvl w:val="0"/>
                <w:numId w:val="1"/>
              </w:numPr>
            </w:pPr>
            <w:r>
              <w:t>BEM.</w:t>
            </w:r>
          </w:p>
          <w:p w14:paraId="5CF641E4" w14:textId="4C4CEF5E" w:rsidR="00B90236" w:rsidRDefault="00153727" w:rsidP="00B90236">
            <w:pPr>
              <w:pStyle w:val="af1"/>
              <w:numPr>
                <w:ilvl w:val="0"/>
                <w:numId w:val="1"/>
              </w:numPr>
            </w:pPr>
            <w:r>
              <w:t>C++.</w:t>
            </w:r>
          </w:p>
          <w:p w14:paraId="4912367B" w14:textId="415B0527" w:rsidR="00B90236" w:rsidRDefault="00153727" w:rsidP="00B90236">
            <w:pPr>
              <w:pStyle w:val="af1"/>
              <w:numPr>
                <w:ilvl w:val="0"/>
                <w:numId w:val="1"/>
              </w:numPr>
            </w:pPr>
            <w:r>
              <w:t>Java</w:t>
            </w:r>
            <w:r w:rsidR="00674158">
              <w:t>Script</w:t>
            </w:r>
            <w:r w:rsidR="00B90236">
              <w:t>.</w:t>
            </w:r>
          </w:p>
          <w:p w14:paraId="36123A0C" w14:textId="63881F71" w:rsidR="00153727" w:rsidRDefault="00CA0BAE" w:rsidP="00153727">
            <w:pPr>
              <w:pStyle w:val="af1"/>
              <w:numPr>
                <w:ilvl w:val="0"/>
                <w:numId w:val="1"/>
              </w:numPr>
            </w:pPr>
            <w:proofErr w:type="gramStart"/>
            <w:r>
              <w:t>PHP(</w:t>
            </w:r>
            <w:proofErr w:type="spellStart"/>
            <w:proofErr w:type="gramEnd"/>
            <w:r w:rsidR="00153727">
              <w:t>Laravel</w:t>
            </w:r>
            <w:proofErr w:type="spellEnd"/>
            <w:r w:rsidR="00153727">
              <w:t>).</w:t>
            </w:r>
          </w:p>
          <w:p w14:paraId="4889C90D" w14:textId="77777777" w:rsidR="00153727" w:rsidRDefault="00153727" w:rsidP="00C043C4">
            <w:pPr>
              <w:pStyle w:val="af1"/>
              <w:numPr>
                <w:ilvl w:val="0"/>
                <w:numId w:val="1"/>
              </w:numPr>
            </w:pPr>
            <w:r>
              <w:t>MySQL</w:t>
            </w:r>
          </w:p>
          <w:p w14:paraId="61ECAFE6" w14:textId="4F3AF970" w:rsidR="00C043C4" w:rsidRDefault="00347162" w:rsidP="002373C2">
            <w:pPr>
              <w:pStyle w:val="af1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and</w:t>
            </w:r>
            <w:r w:rsidR="00153727">
              <w:t xml:space="preserve"> </w:t>
            </w:r>
            <w:proofErr w:type="spellStart"/>
            <w:r w:rsidR="00153727">
              <w:t>Github</w:t>
            </w:r>
            <w:proofErr w:type="spellEnd"/>
            <w:r w:rsidR="002373C2">
              <w:t>.</w:t>
            </w:r>
          </w:p>
          <w:p w14:paraId="6171B087" w14:textId="703A897B" w:rsidR="00DA2D44" w:rsidRDefault="00DA2D44" w:rsidP="00DA2D44"/>
          <w:p w14:paraId="61B7B4B8" w14:textId="1B528401" w:rsidR="00DA2D44" w:rsidRDefault="00DA2D44" w:rsidP="00DA2D44">
            <w:pPr>
              <w:pStyle w:val="2"/>
            </w:pPr>
            <w:r>
              <w:t>own Lenguages</w:t>
            </w:r>
          </w:p>
          <w:p w14:paraId="10B9238E" w14:textId="77777777" w:rsidR="00DA2D44" w:rsidRPr="004D3011" w:rsidRDefault="00DA2D44" w:rsidP="00DA2D44"/>
          <w:p w14:paraId="591CBEF8" w14:textId="11A394DB" w:rsidR="004D3011" w:rsidRDefault="00347162" w:rsidP="00DA2D44">
            <w:pPr>
              <w:pStyle w:val="af1"/>
              <w:numPr>
                <w:ilvl w:val="0"/>
                <w:numId w:val="3"/>
              </w:numPr>
            </w:pPr>
            <w:r>
              <w:t>Uzbek</w:t>
            </w:r>
            <w:r w:rsidR="008704E6">
              <w:t xml:space="preserve"> – native</w:t>
            </w:r>
          </w:p>
          <w:p w14:paraId="2216E0E2" w14:textId="5FFF99D7" w:rsidR="008704E6" w:rsidRDefault="008704E6" w:rsidP="00DA2D44">
            <w:pPr>
              <w:pStyle w:val="af1"/>
              <w:numPr>
                <w:ilvl w:val="0"/>
                <w:numId w:val="3"/>
              </w:numPr>
            </w:pPr>
            <w:r>
              <w:t xml:space="preserve">English – </w:t>
            </w:r>
            <w:r w:rsidR="002373C2">
              <w:t>Understand technical terms</w:t>
            </w:r>
          </w:p>
          <w:p w14:paraId="5FC2B7D3" w14:textId="298CA989" w:rsidR="008704E6" w:rsidRDefault="008704E6" w:rsidP="00DA2D44">
            <w:pPr>
              <w:pStyle w:val="af1"/>
              <w:numPr>
                <w:ilvl w:val="0"/>
                <w:numId w:val="3"/>
              </w:numPr>
            </w:pPr>
            <w:r>
              <w:t xml:space="preserve">Russian – </w:t>
            </w:r>
            <w:r w:rsidR="002373C2">
              <w:t>Understand technical terms</w:t>
            </w:r>
            <w:r>
              <w:t xml:space="preserve">. </w:t>
            </w:r>
          </w:p>
          <w:sdt>
            <w:sdtPr>
              <w:id w:val="1669594239"/>
              <w:placeholder>
                <w:docPart w:val="9035D4303B69469085CC5F6E856C3B0F"/>
              </w:placeholder>
              <w:temporary/>
              <w:showingPlcHdr/>
              <w15:appearance w15:val="hidden"/>
            </w:sdtPr>
            <w:sdtEndPr/>
            <w:sdtContent>
              <w:p w14:paraId="3ED70729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bCs/>
                    <w:caps/>
                  </w:rPr>
                  <w:t>SKILLS</w:t>
                </w:r>
              </w:p>
            </w:sdtContent>
          </w:sdt>
          <w:p w14:paraId="5A3A8C48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A162A9C" wp14:editId="134133C9">
                  <wp:extent cx="4524375" cy="1885950"/>
                  <wp:effectExtent l="0" t="0" r="9525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7A188DC3" w14:textId="77777777" w:rsidR="00FA00D2" w:rsidRDefault="00FA00D2" w:rsidP="000C45FF">
      <w:pPr>
        <w:tabs>
          <w:tab w:val="left" w:pos="990"/>
        </w:tabs>
      </w:pPr>
    </w:p>
    <w:sectPr w:rsidR="00FA00D2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E3A84" w14:textId="77777777" w:rsidR="00836533" w:rsidRDefault="00836533" w:rsidP="000C45FF">
      <w:r>
        <w:separator/>
      </w:r>
    </w:p>
  </w:endnote>
  <w:endnote w:type="continuationSeparator" w:id="0">
    <w:p w14:paraId="60083F6E" w14:textId="77777777" w:rsidR="00836533" w:rsidRDefault="0083653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B5199" w14:textId="77777777" w:rsidR="00836533" w:rsidRDefault="00836533" w:rsidP="000C45FF">
      <w:r>
        <w:separator/>
      </w:r>
    </w:p>
  </w:footnote>
  <w:footnote w:type="continuationSeparator" w:id="0">
    <w:p w14:paraId="240DFDBD" w14:textId="77777777" w:rsidR="00836533" w:rsidRDefault="0083653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8A0B" w14:textId="77777777" w:rsidR="00FA00D2" w:rsidRDefault="00FA00D2">
    <w:pPr>
      <w:pStyle w:val="a9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7ADFED1" wp14:editId="19157B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805"/>
    <w:multiLevelType w:val="hybridMultilevel"/>
    <w:tmpl w:val="5E7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21C"/>
    <w:multiLevelType w:val="hybridMultilevel"/>
    <w:tmpl w:val="7E48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489"/>
    <w:multiLevelType w:val="hybridMultilevel"/>
    <w:tmpl w:val="79C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FA"/>
    <w:rsid w:val="00011E95"/>
    <w:rsid w:val="00036450"/>
    <w:rsid w:val="00065CC7"/>
    <w:rsid w:val="00094499"/>
    <w:rsid w:val="000B6ABC"/>
    <w:rsid w:val="000C2CA9"/>
    <w:rsid w:val="000C45FF"/>
    <w:rsid w:val="000E3FD1"/>
    <w:rsid w:val="00112054"/>
    <w:rsid w:val="001525E1"/>
    <w:rsid w:val="00153727"/>
    <w:rsid w:val="00180329"/>
    <w:rsid w:val="0019001F"/>
    <w:rsid w:val="001A74A5"/>
    <w:rsid w:val="001B2ABD"/>
    <w:rsid w:val="001C0DFA"/>
    <w:rsid w:val="001E0391"/>
    <w:rsid w:val="001E1759"/>
    <w:rsid w:val="001F1ECC"/>
    <w:rsid w:val="002373C2"/>
    <w:rsid w:val="002400EB"/>
    <w:rsid w:val="00256CF7"/>
    <w:rsid w:val="00281FD5"/>
    <w:rsid w:val="00295BB1"/>
    <w:rsid w:val="0030481B"/>
    <w:rsid w:val="00310415"/>
    <w:rsid w:val="003127B1"/>
    <w:rsid w:val="003156FC"/>
    <w:rsid w:val="003254B5"/>
    <w:rsid w:val="00340F79"/>
    <w:rsid w:val="00347162"/>
    <w:rsid w:val="00361FD1"/>
    <w:rsid w:val="0037121F"/>
    <w:rsid w:val="003A6B7D"/>
    <w:rsid w:val="003B06CA"/>
    <w:rsid w:val="003D1560"/>
    <w:rsid w:val="003E1423"/>
    <w:rsid w:val="004071FC"/>
    <w:rsid w:val="00445947"/>
    <w:rsid w:val="004813B3"/>
    <w:rsid w:val="00496591"/>
    <w:rsid w:val="004C63E4"/>
    <w:rsid w:val="004D3011"/>
    <w:rsid w:val="00516FCA"/>
    <w:rsid w:val="005262AC"/>
    <w:rsid w:val="005E39D5"/>
    <w:rsid w:val="00600670"/>
    <w:rsid w:val="006144B8"/>
    <w:rsid w:val="0062123A"/>
    <w:rsid w:val="00646E75"/>
    <w:rsid w:val="00674158"/>
    <w:rsid w:val="006771D0"/>
    <w:rsid w:val="006D41EA"/>
    <w:rsid w:val="00715FCB"/>
    <w:rsid w:val="00743101"/>
    <w:rsid w:val="007775E1"/>
    <w:rsid w:val="007867A0"/>
    <w:rsid w:val="007927F5"/>
    <w:rsid w:val="00802CA0"/>
    <w:rsid w:val="008269BC"/>
    <w:rsid w:val="00836533"/>
    <w:rsid w:val="008704E6"/>
    <w:rsid w:val="00923FF0"/>
    <w:rsid w:val="009260CD"/>
    <w:rsid w:val="00926ED3"/>
    <w:rsid w:val="00952C25"/>
    <w:rsid w:val="00A2118D"/>
    <w:rsid w:val="00AD76E2"/>
    <w:rsid w:val="00B20152"/>
    <w:rsid w:val="00B359E4"/>
    <w:rsid w:val="00B57D98"/>
    <w:rsid w:val="00B70850"/>
    <w:rsid w:val="00B90236"/>
    <w:rsid w:val="00C043C4"/>
    <w:rsid w:val="00C066B6"/>
    <w:rsid w:val="00C1716B"/>
    <w:rsid w:val="00C254D5"/>
    <w:rsid w:val="00C37BA1"/>
    <w:rsid w:val="00C4674C"/>
    <w:rsid w:val="00C506CF"/>
    <w:rsid w:val="00C5440E"/>
    <w:rsid w:val="00C72BED"/>
    <w:rsid w:val="00C9578B"/>
    <w:rsid w:val="00CA0BAE"/>
    <w:rsid w:val="00CB0055"/>
    <w:rsid w:val="00CC22E3"/>
    <w:rsid w:val="00D2522B"/>
    <w:rsid w:val="00D422DE"/>
    <w:rsid w:val="00D5459D"/>
    <w:rsid w:val="00D72C11"/>
    <w:rsid w:val="00D778CC"/>
    <w:rsid w:val="00DA1F4D"/>
    <w:rsid w:val="00DA2D44"/>
    <w:rsid w:val="00DD172A"/>
    <w:rsid w:val="00E25A26"/>
    <w:rsid w:val="00E4381A"/>
    <w:rsid w:val="00E55D74"/>
    <w:rsid w:val="00EF0D56"/>
    <w:rsid w:val="00F13C2A"/>
    <w:rsid w:val="00F34CBA"/>
    <w:rsid w:val="00F60274"/>
    <w:rsid w:val="00F77FB9"/>
    <w:rsid w:val="00FA00D2"/>
    <w:rsid w:val="00FA2DE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32D5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Заголовок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B902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6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FCA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Navruzbek.uz.xsph.r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avruzbekDaminov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vruzbekdaminov0707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1\AppData\Local\Microsoft\Office\16.0\DTS\en-US%7bCE4C638A-4F6F-4A8B-ACF4-9E29B4F3D3AA%7d\%7bC5F1371C-7F2E-4C8B-A31F-1F3FE5CA133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Html</c:v>
                </c:pt>
                <c:pt idx="1">
                  <c:v>CSS</c:v>
                </c:pt>
                <c:pt idx="2">
                  <c:v>Bootstrap</c:v>
                </c:pt>
                <c:pt idx="3">
                  <c:v>Figma</c:v>
                </c:pt>
                <c:pt idx="4">
                  <c:v>Git and Github</c:v>
                </c:pt>
                <c:pt idx="5">
                  <c:v>MySQL</c:v>
                </c:pt>
                <c:pt idx="6">
                  <c:v>PHP</c:v>
                </c:pt>
                <c:pt idx="7">
                  <c:v>Laravel</c:v>
                </c:pt>
                <c:pt idx="8">
                  <c:v>C++</c:v>
                </c:pt>
                <c:pt idx="9">
                  <c:v>JavaScript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</c:v>
                </c:pt>
                <c:pt idx="1">
                  <c:v>0.6</c:v>
                </c:pt>
                <c:pt idx="2">
                  <c:v>0.4</c:v>
                </c:pt>
                <c:pt idx="3">
                  <c:v>0.2</c:v>
                </c:pt>
                <c:pt idx="4">
                  <c:v>0.3</c:v>
                </c:pt>
                <c:pt idx="5">
                  <c:v>0.5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E456FE6424D06A363221004C8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D6442-2476-43F5-A0A3-2EE845BD5EC8}"/>
      </w:docPartPr>
      <w:docPartBody>
        <w:p w:rsidR="002B203D" w:rsidRDefault="00700E5A">
          <w:pPr>
            <w:pStyle w:val="F37E456FE6424D06A363221004C8DC7F"/>
          </w:pPr>
          <w:r w:rsidRPr="00D5459D">
            <w:t>Profile</w:t>
          </w:r>
        </w:p>
      </w:docPartBody>
    </w:docPart>
    <w:docPart>
      <w:docPartPr>
        <w:name w:val="17527E6499034B56A7D847652FA94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A9CC-57D5-4B8D-8A5E-18BA3C6DE303}"/>
      </w:docPartPr>
      <w:docPartBody>
        <w:p w:rsidR="002B203D" w:rsidRDefault="00700E5A">
          <w:pPr>
            <w:pStyle w:val="17527E6499034B56A7D847652FA943F6"/>
          </w:pPr>
          <w:r w:rsidRPr="00CB0055">
            <w:t>Contact</w:t>
          </w:r>
        </w:p>
      </w:docPartBody>
    </w:docPart>
    <w:docPart>
      <w:docPartPr>
        <w:name w:val="D0DB26CB166C43B39FA24311EF6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E0FB-F5D3-4E6B-A5BB-2DD265C494EA}"/>
      </w:docPartPr>
      <w:docPartBody>
        <w:p w:rsidR="002B203D" w:rsidRDefault="00700E5A">
          <w:pPr>
            <w:pStyle w:val="D0DB26CB166C43B39FA24311EF672C6A"/>
          </w:pPr>
          <w:r w:rsidRPr="004D3011">
            <w:t>PHONE:</w:t>
          </w:r>
        </w:p>
      </w:docPartBody>
    </w:docPart>
    <w:docPart>
      <w:docPartPr>
        <w:name w:val="F139A96CF8EC4C1A8FB0DC2B1B12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11C06-3FB9-4AF3-9AB9-049AF24BA6A0}"/>
      </w:docPartPr>
      <w:docPartBody>
        <w:p w:rsidR="002B203D" w:rsidRDefault="00700E5A">
          <w:pPr>
            <w:pStyle w:val="F139A96CF8EC4C1A8FB0DC2B1B128116"/>
          </w:pPr>
          <w:r w:rsidRPr="004D3011">
            <w:t>EMAIL:</w:t>
          </w:r>
        </w:p>
      </w:docPartBody>
    </w:docPart>
    <w:docPart>
      <w:docPartPr>
        <w:name w:val="AD62DED491114FAAA78F93A55081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462D-5722-4FBC-ACF3-48AE42E0E9A9}"/>
      </w:docPartPr>
      <w:docPartBody>
        <w:p w:rsidR="002B203D" w:rsidRDefault="00700E5A">
          <w:pPr>
            <w:pStyle w:val="AD62DED491114FAAA78F93A55081A482"/>
          </w:pPr>
          <w:r w:rsidRPr="00CB0055">
            <w:t>Hobbies</w:t>
          </w:r>
        </w:p>
      </w:docPartBody>
    </w:docPart>
    <w:docPart>
      <w:docPartPr>
        <w:name w:val="C11FD84E8C544921BADF45502CE4E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948C-17BD-4B4B-9A5E-BC6E87F6D493}"/>
      </w:docPartPr>
      <w:docPartBody>
        <w:p w:rsidR="002B203D" w:rsidRDefault="00700E5A">
          <w:pPr>
            <w:pStyle w:val="C11FD84E8C544921BADF45502CE4EE83"/>
          </w:pPr>
          <w:r w:rsidRPr="00036450">
            <w:t>EDUCATION</w:t>
          </w:r>
        </w:p>
      </w:docPartBody>
    </w:docPart>
    <w:docPart>
      <w:docPartPr>
        <w:name w:val="9035D4303B69469085CC5F6E856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DBD88-BC93-498B-ACC0-BF6173515312}"/>
      </w:docPartPr>
      <w:docPartBody>
        <w:p w:rsidR="002B203D" w:rsidRDefault="00700E5A">
          <w:pPr>
            <w:pStyle w:val="9035D4303B69469085CC5F6E856C3B0F"/>
          </w:pPr>
          <w:r w:rsidRPr="00036450">
            <w:rPr>
              <w:rStyle w:val="20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5A"/>
    <w:rsid w:val="0005671B"/>
    <w:rsid w:val="000C5733"/>
    <w:rsid w:val="002B203D"/>
    <w:rsid w:val="003D0260"/>
    <w:rsid w:val="00461DB0"/>
    <w:rsid w:val="00700E5A"/>
    <w:rsid w:val="00755213"/>
    <w:rsid w:val="00A64872"/>
    <w:rsid w:val="00D81F6B"/>
    <w:rsid w:val="00F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7E456FE6424D06A363221004C8DC7F">
    <w:name w:val="F37E456FE6424D06A363221004C8DC7F"/>
  </w:style>
  <w:style w:type="paragraph" w:customStyle="1" w:styleId="17527E6499034B56A7D847652FA943F6">
    <w:name w:val="17527E6499034B56A7D847652FA943F6"/>
  </w:style>
  <w:style w:type="paragraph" w:customStyle="1" w:styleId="D0DB26CB166C43B39FA24311EF672C6A">
    <w:name w:val="D0DB26CB166C43B39FA24311EF672C6A"/>
  </w:style>
  <w:style w:type="paragraph" w:customStyle="1" w:styleId="2BFE688D7258401995B1C998F2C4AF16">
    <w:name w:val="2BFE688D7258401995B1C998F2C4AF16"/>
  </w:style>
  <w:style w:type="paragraph" w:customStyle="1" w:styleId="CE760082910B41FE9DDBE901AB248062">
    <w:name w:val="CE760082910B41FE9DDBE901AB248062"/>
  </w:style>
  <w:style w:type="paragraph" w:customStyle="1" w:styleId="B136A0FC6F9C41F18DC3BE29DCA7335D">
    <w:name w:val="B136A0FC6F9C41F18DC3BE29DCA7335D"/>
  </w:style>
  <w:style w:type="paragraph" w:customStyle="1" w:styleId="F139A96CF8EC4C1A8FB0DC2B1B128116">
    <w:name w:val="F139A96CF8EC4C1A8FB0DC2B1B128116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F9E579F5BC5B49D48934C108C9F451FE">
    <w:name w:val="F9E579F5BC5B49D48934C108C9F451FE"/>
  </w:style>
  <w:style w:type="paragraph" w:customStyle="1" w:styleId="AD62DED491114FAAA78F93A55081A482">
    <w:name w:val="AD62DED491114FAAA78F93A55081A482"/>
  </w:style>
  <w:style w:type="paragraph" w:customStyle="1" w:styleId="C8A5D7117E9048E6840A1FAF1F18BF77">
    <w:name w:val="C8A5D7117E9048E6840A1FAF1F18BF77"/>
  </w:style>
  <w:style w:type="paragraph" w:customStyle="1" w:styleId="4C6D02967B1A43FB83C6D99981928322">
    <w:name w:val="4C6D02967B1A43FB83C6D99981928322"/>
  </w:style>
  <w:style w:type="paragraph" w:customStyle="1" w:styleId="7B05E36B5EDF4698A68807D0F19EA1F2">
    <w:name w:val="7B05E36B5EDF4698A68807D0F19EA1F2"/>
  </w:style>
  <w:style w:type="paragraph" w:customStyle="1" w:styleId="4E8D16BDD6414AB59772E9AB11FD5962">
    <w:name w:val="4E8D16BDD6414AB59772E9AB11FD5962"/>
  </w:style>
  <w:style w:type="paragraph" w:customStyle="1" w:styleId="C11FD84E8C544921BADF45502CE4EE83">
    <w:name w:val="C11FD84E8C544921BADF45502CE4EE83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035D4303B69469085CC5F6E856C3B0F">
    <w:name w:val="9035D4303B69469085CC5F6E856C3B0F"/>
  </w:style>
  <w:style w:type="paragraph" w:customStyle="1" w:styleId="E21D423A2AD1432398D8C15877C3F544">
    <w:name w:val="E21D423A2AD1432398D8C15877C3F544"/>
    <w:rsid w:val="00D81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{C5F1371C-7F2E-4C8B-A31F-1F3FE5CA133B}tf00546271_win32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2021-03-31T20:29:00Z</dcterms:created>
  <dcterms:modified xsi:type="dcterms:W3CDTF">2021-09-04T06:48:00Z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